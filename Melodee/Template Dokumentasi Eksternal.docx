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2940CA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[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5EDD585C" w:rsidR="000035F9" w:rsidRPr="00F017E4" w:rsidRDefault="00F017E4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id-ID"/>
              </w:rPr>
              <w:t>COMP</w:t>
            </w:r>
            <w:r w:rsidR="00E329EB">
              <w:rPr>
                <w:rFonts w:ascii="Arial Narrow" w:hAnsi="Arial Narrow" w:cs="Tahoma"/>
                <w:sz w:val="36"/>
                <w:lang w:val="id-ID"/>
              </w:rPr>
              <w:t>8129</w:t>
            </w:r>
          </w:p>
          <w:p w14:paraId="36656A16" w14:textId="235D1FE6" w:rsidR="000035F9" w:rsidRPr="00E329EB" w:rsidRDefault="00E329EB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id-ID"/>
              </w:rPr>
              <w:t>User Experience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C392151" w:rsidR="000035F9" w:rsidRPr="00F408F0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F408F0">
              <w:rPr>
                <w:rFonts w:ascii="Arial" w:hAnsi="Arial" w:cs="Arial"/>
                <w:iCs/>
                <w:sz w:val="20"/>
                <w:szCs w:val="20"/>
                <w:lang w:val="id-ID"/>
              </w:rPr>
              <w:t>2020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F408F0">
              <w:rPr>
                <w:rFonts w:ascii="Arial" w:hAnsi="Arial" w:cs="Arial"/>
                <w:iCs/>
                <w:sz w:val="20"/>
                <w:szCs w:val="20"/>
                <w:lang w:val="id-ID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4468A2C3" w:rsidR="009F37DD" w:rsidRPr="00665BB4" w:rsidRDefault="00665BB4" w:rsidP="002F11B8">
      <w:pPr>
        <w:spacing w:line="360" w:lineRule="auto"/>
        <w:ind w:firstLine="360"/>
        <w:rPr>
          <w:sz w:val="28"/>
          <w:szCs w:val="28"/>
          <w:lang w:val="id-ID"/>
        </w:rPr>
      </w:pPr>
      <w:r>
        <w:rPr>
          <w:lang w:val="id-ID"/>
        </w:rPr>
        <w:t>Melodee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09553B34" w:rsidR="00740F48" w:rsidRPr="001C798D" w:rsidRDefault="001C798D" w:rsidP="002F11B8">
      <w:pPr>
        <w:spacing w:line="360" w:lineRule="auto"/>
        <w:ind w:firstLine="360"/>
        <w:rPr>
          <w:lang w:val="id-ID"/>
        </w:rPr>
      </w:pPr>
      <w:r>
        <w:rPr>
          <w:lang w:val="id-ID"/>
        </w:rPr>
        <w:t>We create the Melodee app as instructed</w:t>
      </w:r>
      <w:r w:rsidR="00233629">
        <w:rPr>
          <w:lang w:val="id-ID"/>
        </w:rPr>
        <w:t xml:space="preserve"> in the </w:t>
      </w:r>
      <w:r w:rsidR="00266EEB">
        <w:rPr>
          <w:lang w:val="id-ID"/>
        </w:rPr>
        <w:t>project case</w:t>
      </w:r>
      <w:r>
        <w:rPr>
          <w:lang w:val="id-ID"/>
        </w:rPr>
        <w:t>, from creating the prototype using Axure RP 9</w:t>
      </w:r>
      <w:r w:rsidR="00233629">
        <w:rPr>
          <w:lang w:val="id-ID"/>
        </w:rPr>
        <w:t xml:space="preserve"> to creating the app using Android Studio 4.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0A49CCE8" w14:textId="1CBC7810" w:rsidR="00371943" w:rsidRPr="000C3067" w:rsidRDefault="00E473D5" w:rsidP="00371943">
      <w:pPr>
        <w:pStyle w:val="ListParagraph"/>
        <w:numPr>
          <w:ilvl w:val="0"/>
          <w:numId w:val="20"/>
        </w:numPr>
        <w:spacing w:line="360" w:lineRule="auto"/>
      </w:pPr>
      <w:r w:rsidRPr="00E473D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08A4DF" wp14:editId="1D509E57">
                <wp:simplePos x="0" y="0"/>
                <wp:positionH relativeFrom="column">
                  <wp:posOffset>1979294</wp:posOffset>
                </wp:positionH>
                <wp:positionV relativeFrom="paragraph">
                  <wp:posOffset>261620</wp:posOffset>
                </wp:positionV>
                <wp:extent cx="4162425" cy="1404620"/>
                <wp:effectExtent l="0" t="0" r="2857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7571" w14:textId="7D7B9610" w:rsidR="00E473D5" w:rsidRDefault="00C677D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Properties:</w:t>
                            </w:r>
                          </w:p>
                          <w:p w14:paraId="0938D5B5" w14:textId="38D7348A" w:rsidR="00C677D0" w:rsidRPr="00C677D0" w:rsidRDefault="00C677D0" w:rsidP="00C677D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Logo image using ImageView</w:t>
                            </w:r>
                          </w:p>
                          <w:p w14:paraId="3307702B" w14:textId="69BEBA45" w:rsidR="00C677D0" w:rsidRPr="00C677D0" w:rsidRDefault="00C677D0" w:rsidP="00C677D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Slogan using TextView</w:t>
                            </w:r>
                          </w:p>
                          <w:p w14:paraId="54FCCD18" w14:textId="2634090F" w:rsidR="00C677D0" w:rsidRPr="00C677D0" w:rsidRDefault="00C677D0" w:rsidP="00C677D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Username and Password text field using EditText</w:t>
                            </w:r>
                          </w:p>
                          <w:p w14:paraId="354C5885" w14:textId="3F718C69" w:rsidR="00C677D0" w:rsidRPr="007806B0" w:rsidRDefault="00C677D0" w:rsidP="00C677D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Login button using Button</w:t>
                            </w:r>
                          </w:p>
                          <w:p w14:paraId="0224652D" w14:textId="58AE0BF6" w:rsidR="007806B0" w:rsidRDefault="007806B0" w:rsidP="00C677D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If button pressed, the system checks the username and password. If valid,</w:t>
                            </w:r>
                            <w:r w:rsidR="00980D28">
                              <w:rPr>
                                <w:lang w:val="id-ID"/>
                              </w:rPr>
                              <w:t xml:space="preserve"> the app goes to the home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08A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85pt;margin-top:20.6pt;width:32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">
                <v:textbox style="mso-fit-shape-to-text:t">
                  <w:txbxContent>
                    <w:p w14:paraId="64927571" w14:textId="7D7B9610" w:rsidR="00E473D5" w:rsidRDefault="00C677D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Properties:</w:t>
                      </w:r>
                    </w:p>
                    <w:p w14:paraId="0938D5B5" w14:textId="38D7348A" w:rsidR="00C677D0" w:rsidRPr="00C677D0" w:rsidRDefault="00C677D0" w:rsidP="00C677D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Logo image using ImageView</w:t>
                      </w:r>
                    </w:p>
                    <w:p w14:paraId="3307702B" w14:textId="69BEBA45" w:rsidR="00C677D0" w:rsidRPr="00C677D0" w:rsidRDefault="00C677D0" w:rsidP="00C677D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Slogan using TextView</w:t>
                      </w:r>
                    </w:p>
                    <w:p w14:paraId="54FCCD18" w14:textId="2634090F" w:rsidR="00C677D0" w:rsidRPr="00C677D0" w:rsidRDefault="00C677D0" w:rsidP="00C677D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Username and Password text field using EditText</w:t>
                      </w:r>
                    </w:p>
                    <w:p w14:paraId="354C5885" w14:textId="3F718C69" w:rsidR="00C677D0" w:rsidRPr="007806B0" w:rsidRDefault="00C677D0" w:rsidP="00C677D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Login button using Button</w:t>
                      </w:r>
                    </w:p>
                    <w:p w14:paraId="0224652D" w14:textId="58AE0BF6" w:rsidR="007806B0" w:rsidRDefault="007806B0" w:rsidP="00C677D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If button pressed, the system checks the username and password. If valid,</w:t>
                      </w:r>
                      <w:r w:rsidR="00980D28">
                        <w:rPr>
                          <w:lang w:val="id-ID"/>
                        </w:rPr>
                        <w:t xml:space="preserve"> the app goes to the home screen.</w:t>
                      </w:r>
                    </w:p>
                  </w:txbxContent>
                </v:textbox>
              </v:shape>
            </w:pict>
          </mc:Fallback>
        </mc:AlternateContent>
      </w:r>
      <w:r w:rsidR="00371943" w:rsidRPr="00371943">
        <w:rPr>
          <w:lang w:val="id-ID"/>
        </w:rPr>
        <w:t>Login Screen</w:t>
      </w:r>
    </w:p>
    <w:p w14:paraId="0ED0CA21" w14:textId="7486C0A4" w:rsidR="00980D28" w:rsidRDefault="00CC2F05" w:rsidP="000C3067">
      <w:pPr>
        <w:pStyle w:val="ListParagraph"/>
        <w:spacing w:line="360" w:lineRule="auto"/>
        <w:rPr>
          <w:lang w:val="id-ID"/>
        </w:rPr>
      </w:pPr>
      <w:r>
        <w:rPr>
          <w:noProof/>
        </w:rPr>
        <w:drawing>
          <wp:inline distT="0" distB="0" distL="0" distR="0" wp14:anchorId="1AE75944" wp14:editId="45661C8C">
            <wp:extent cx="1393663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663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374E" w14:textId="77777777" w:rsidR="00980D28" w:rsidRDefault="00980D2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991AC2B" w14:textId="77777777" w:rsidR="000C3067" w:rsidRPr="00371943" w:rsidRDefault="000C3067" w:rsidP="000C3067">
      <w:pPr>
        <w:pStyle w:val="ListParagraph"/>
        <w:spacing w:line="360" w:lineRule="auto"/>
        <w:rPr>
          <w:lang w:val="id-ID"/>
        </w:rPr>
      </w:pPr>
    </w:p>
    <w:p w14:paraId="2FB994D6" w14:textId="655A409D" w:rsidR="0061400E" w:rsidRPr="006C0215" w:rsidRDefault="00980D28" w:rsidP="006C0215">
      <w:pPr>
        <w:pStyle w:val="ListParagraph"/>
        <w:numPr>
          <w:ilvl w:val="0"/>
          <w:numId w:val="20"/>
        </w:numPr>
        <w:spacing w:line="360" w:lineRule="auto"/>
      </w:pPr>
      <w:r w:rsidRPr="00E473D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0BB3F3" wp14:editId="571F200F">
                <wp:simplePos x="0" y="0"/>
                <wp:positionH relativeFrom="column">
                  <wp:posOffset>2028825</wp:posOffset>
                </wp:positionH>
                <wp:positionV relativeFrom="paragraph">
                  <wp:posOffset>260350</wp:posOffset>
                </wp:positionV>
                <wp:extent cx="4162425" cy="1404620"/>
                <wp:effectExtent l="0" t="0" r="28575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06C7C" w14:textId="77777777" w:rsidR="00980D28" w:rsidRDefault="00980D28" w:rsidP="00980D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Properties:</w:t>
                            </w:r>
                          </w:p>
                          <w:p w14:paraId="0C9EABF0" w14:textId="05962953" w:rsidR="00980D28" w:rsidRPr="00C677D0" w:rsidRDefault="00980D28" w:rsidP="00980D2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Home icon</w:t>
                            </w:r>
                            <w:r>
                              <w:rPr>
                                <w:lang w:val="id-ID"/>
                              </w:rPr>
                              <w:t xml:space="preserve"> image using ImageView</w:t>
                            </w:r>
                          </w:p>
                          <w:p w14:paraId="3E36D654" w14:textId="60F1AFE0" w:rsidR="00980D28" w:rsidRPr="00C677D0" w:rsidRDefault="007330E2" w:rsidP="00980D2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 xml:space="preserve">Welcome text using </w:t>
                            </w:r>
                            <w:r w:rsidR="005A423C">
                              <w:rPr>
                                <w:lang w:val="id-ID"/>
                              </w:rPr>
                              <w:t>TextView and shows the inputted</w:t>
                            </w:r>
                            <w:r w:rsidR="00927862">
                              <w:rPr>
                                <w:lang w:val="id-ID"/>
                              </w:rPr>
                              <w:t xml:space="preserve"> username</w:t>
                            </w:r>
                          </w:p>
                          <w:p w14:paraId="58C91A93" w14:textId="03ADDB22" w:rsidR="00980D28" w:rsidRPr="00C677D0" w:rsidRDefault="00927862" w:rsidP="00980D2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Image carousel using ViewFlipper, contains 3 images and slides every 3 sec</w:t>
                            </w:r>
                          </w:p>
                          <w:p w14:paraId="360D4CE0" w14:textId="7A1077A4" w:rsidR="00980D28" w:rsidRPr="007806B0" w:rsidRDefault="00927862" w:rsidP="00980D2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Top selling text using TextView</w:t>
                            </w:r>
                          </w:p>
                          <w:p w14:paraId="374AEE30" w14:textId="162702E0" w:rsidR="00980D28" w:rsidRPr="00FE4185" w:rsidRDefault="00FE4185" w:rsidP="00980D2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Repeater for showing top selling albums using ListView. If clicked the app will show the AlbumDetail screen.</w:t>
                            </w:r>
                          </w:p>
                          <w:p w14:paraId="71A609DD" w14:textId="440C2E95" w:rsidR="00FE4185" w:rsidRDefault="00FE4185" w:rsidP="00980D2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Navbar contain</w:t>
                            </w:r>
                            <w:r w:rsidR="00A176F8">
                              <w:rPr>
                                <w:lang w:val="id-ID"/>
                              </w:rPr>
                              <w:t>ing 4 Buttons using ImageButton, each button will navigate to its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BB3F3" id="_x0000_s1027" type="#_x0000_t202" style="position:absolute;left:0;text-align:left;margin-left:159.75pt;margin-top:20.5pt;width:32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">
                <v:textbox style="mso-fit-shape-to-text:t">
                  <w:txbxContent>
                    <w:p w14:paraId="31906C7C" w14:textId="77777777" w:rsidR="00980D28" w:rsidRDefault="00980D28" w:rsidP="00980D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Properties:</w:t>
                      </w:r>
                    </w:p>
                    <w:p w14:paraId="0C9EABF0" w14:textId="05962953" w:rsidR="00980D28" w:rsidRPr="00C677D0" w:rsidRDefault="00980D28" w:rsidP="00980D2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Home icon</w:t>
                      </w:r>
                      <w:r>
                        <w:rPr>
                          <w:lang w:val="id-ID"/>
                        </w:rPr>
                        <w:t xml:space="preserve"> image using ImageView</w:t>
                      </w:r>
                    </w:p>
                    <w:p w14:paraId="3E36D654" w14:textId="60F1AFE0" w:rsidR="00980D28" w:rsidRPr="00C677D0" w:rsidRDefault="007330E2" w:rsidP="00980D2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 xml:space="preserve">Welcome text using </w:t>
                      </w:r>
                      <w:r w:rsidR="005A423C">
                        <w:rPr>
                          <w:lang w:val="id-ID"/>
                        </w:rPr>
                        <w:t>TextView and shows the inputted</w:t>
                      </w:r>
                      <w:r w:rsidR="00927862">
                        <w:rPr>
                          <w:lang w:val="id-ID"/>
                        </w:rPr>
                        <w:t xml:space="preserve"> username</w:t>
                      </w:r>
                    </w:p>
                    <w:p w14:paraId="58C91A93" w14:textId="03ADDB22" w:rsidR="00980D28" w:rsidRPr="00C677D0" w:rsidRDefault="00927862" w:rsidP="00980D2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Image carousel using ViewFlipper, contains 3 images and slides every 3 sec</w:t>
                      </w:r>
                    </w:p>
                    <w:p w14:paraId="360D4CE0" w14:textId="7A1077A4" w:rsidR="00980D28" w:rsidRPr="007806B0" w:rsidRDefault="00927862" w:rsidP="00980D2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Top selling text using TextView</w:t>
                      </w:r>
                    </w:p>
                    <w:p w14:paraId="374AEE30" w14:textId="162702E0" w:rsidR="00980D28" w:rsidRPr="00FE4185" w:rsidRDefault="00FE4185" w:rsidP="00980D2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Repeater for showing top selling albums using ListView. If clicked the app will show the AlbumDetail screen.</w:t>
                      </w:r>
                    </w:p>
                    <w:p w14:paraId="71A609DD" w14:textId="440C2E95" w:rsidR="00FE4185" w:rsidRDefault="00FE4185" w:rsidP="00980D2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Navbar contain</w:t>
                      </w:r>
                      <w:r w:rsidR="00A176F8">
                        <w:rPr>
                          <w:lang w:val="id-ID"/>
                        </w:rPr>
                        <w:t>ing 4 Buttons using ImageButton, each button will navigate to its screen.</w:t>
                      </w:r>
                    </w:p>
                  </w:txbxContent>
                </v:textbox>
              </v:shape>
            </w:pict>
          </mc:Fallback>
        </mc:AlternateContent>
      </w:r>
      <w:r w:rsidR="0061400E">
        <w:rPr>
          <w:lang w:val="id-ID"/>
        </w:rPr>
        <w:t>Home Screen</w:t>
      </w:r>
    </w:p>
    <w:p w14:paraId="5819137F" w14:textId="09DFAF71" w:rsidR="006C0215" w:rsidRPr="0061400E" w:rsidRDefault="000650CB" w:rsidP="006C0215">
      <w:pPr>
        <w:pStyle w:val="ListParagraph"/>
        <w:spacing w:line="360" w:lineRule="auto"/>
      </w:pPr>
      <w:r>
        <w:rPr>
          <w:noProof/>
          <w:lang w:val="id-ID"/>
        </w:rPr>
        <w:drawing>
          <wp:inline distT="0" distB="0" distL="0" distR="0" wp14:anchorId="38937F3C" wp14:editId="6C60F559">
            <wp:extent cx="1476314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32" cy="320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EB80" w14:textId="376E1BA3" w:rsidR="0061400E" w:rsidRPr="00C06EAF" w:rsidRDefault="00FE4185" w:rsidP="000650CB">
      <w:pPr>
        <w:pStyle w:val="ListParagraph"/>
        <w:numPr>
          <w:ilvl w:val="0"/>
          <w:numId w:val="20"/>
        </w:numPr>
        <w:spacing w:line="360" w:lineRule="auto"/>
      </w:pPr>
      <w:r w:rsidRPr="00E473D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400A74" wp14:editId="295E3568">
                <wp:simplePos x="0" y="0"/>
                <wp:positionH relativeFrom="column">
                  <wp:posOffset>2095500</wp:posOffset>
                </wp:positionH>
                <wp:positionV relativeFrom="paragraph">
                  <wp:posOffset>260350</wp:posOffset>
                </wp:positionV>
                <wp:extent cx="4162425" cy="1404620"/>
                <wp:effectExtent l="0" t="0" r="28575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6B03D" w14:textId="77777777" w:rsidR="00FE4185" w:rsidRDefault="00FE4185" w:rsidP="00FE418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Properties:</w:t>
                            </w:r>
                          </w:p>
                          <w:p w14:paraId="1ECDA0E8" w14:textId="5B2AE29A" w:rsidR="00A176F8" w:rsidRPr="00C677D0" w:rsidRDefault="000009D2" w:rsidP="00A176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Album</w:t>
                            </w:r>
                            <w:r w:rsidR="00A176F8">
                              <w:rPr>
                                <w:lang w:val="id-ID"/>
                              </w:rPr>
                              <w:t xml:space="preserve"> icon image using ImageView</w:t>
                            </w:r>
                          </w:p>
                          <w:p w14:paraId="51A2967C" w14:textId="049FC253" w:rsidR="00A176F8" w:rsidRPr="00C677D0" w:rsidRDefault="000009D2" w:rsidP="00A176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Album text in the header using TextView</w:t>
                            </w:r>
                          </w:p>
                          <w:p w14:paraId="69BE6EF1" w14:textId="77777777" w:rsidR="00A176F8" w:rsidRPr="00FE4185" w:rsidRDefault="00A176F8" w:rsidP="00A176F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Repeater for showing top selling albums using ListView. If clicked the app will show the AlbumDetail screen.</w:t>
                            </w:r>
                          </w:p>
                          <w:p w14:paraId="61FE22E1" w14:textId="1ECD1655" w:rsidR="00FE4185" w:rsidRDefault="00A176F8" w:rsidP="00E34F7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 w:rsidRPr="00D37E7C">
                              <w:rPr>
                                <w:lang w:val="id-ID"/>
                              </w:rPr>
                              <w:t>Navbar containing 4 Buttons using ImageButton, each button will navigate to its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00A74" id="_x0000_s1028" type="#_x0000_t202" style="position:absolute;left:0;text-align:left;margin-left:165pt;margin-top:20.5pt;width:32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">
                <v:textbox style="mso-fit-shape-to-text:t">
                  <w:txbxContent>
                    <w:p w14:paraId="32F6B03D" w14:textId="77777777" w:rsidR="00FE4185" w:rsidRDefault="00FE4185" w:rsidP="00FE418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Properties:</w:t>
                      </w:r>
                    </w:p>
                    <w:p w14:paraId="1ECDA0E8" w14:textId="5B2AE29A" w:rsidR="00A176F8" w:rsidRPr="00C677D0" w:rsidRDefault="000009D2" w:rsidP="00A176F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Album</w:t>
                      </w:r>
                      <w:r w:rsidR="00A176F8">
                        <w:rPr>
                          <w:lang w:val="id-ID"/>
                        </w:rPr>
                        <w:t xml:space="preserve"> icon image using ImageView</w:t>
                      </w:r>
                    </w:p>
                    <w:p w14:paraId="51A2967C" w14:textId="049FC253" w:rsidR="00A176F8" w:rsidRPr="00C677D0" w:rsidRDefault="000009D2" w:rsidP="00A176F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Album text in the header using TextView</w:t>
                      </w:r>
                    </w:p>
                    <w:p w14:paraId="69BE6EF1" w14:textId="77777777" w:rsidR="00A176F8" w:rsidRPr="00FE4185" w:rsidRDefault="00A176F8" w:rsidP="00A176F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Repeater for showing top selling albums using ListView. If clicked the app will show the AlbumDetail screen.</w:t>
                      </w:r>
                    </w:p>
                    <w:p w14:paraId="61FE22E1" w14:textId="1ECD1655" w:rsidR="00FE4185" w:rsidRDefault="00A176F8" w:rsidP="00E34F72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 w:rsidRPr="00D37E7C">
                        <w:rPr>
                          <w:lang w:val="id-ID"/>
                        </w:rPr>
                        <w:t>Navbar containing 4 Buttons using ImageButton, each button will navigate to its screen.</w:t>
                      </w:r>
                    </w:p>
                  </w:txbxContent>
                </v:textbox>
              </v:shape>
            </w:pict>
          </mc:Fallback>
        </mc:AlternateContent>
      </w:r>
      <w:r w:rsidR="0061400E">
        <w:rPr>
          <w:lang w:val="id-ID"/>
        </w:rPr>
        <w:t>Album Screen</w:t>
      </w:r>
    </w:p>
    <w:p w14:paraId="3B18F322" w14:textId="6617BB02" w:rsidR="00C06EAF" w:rsidRPr="0061400E" w:rsidRDefault="00C06EAF" w:rsidP="00C06EAF">
      <w:pPr>
        <w:pStyle w:val="ListParagraph"/>
        <w:spacing w:line="360" w:lineRule="auto"/>
      </w:pPr>
      <w:r>
        <w:rPr>
          <w:noProof/>
          <w:lang w:val="id-ID"/>
        </w:rPr>
        <w:drawing>
          <wp:inline distT="0" distB="0" distL="0" distR="0" wp14:anchorId="4CA3FEBD" wp14:editId="15BC8AB7">
            <wp:extent cx="1484691" cy="3218561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71" cy="324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3C58" w14:textId="5F47688F" w:rsidR="0061400E" w:rsidRPr="0061400E" w:rsidRDefault="0061400E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lang w:val="id-ID"/>
        </w:rPr>
        <w:t>Album Detail Screen</w:t>
      </w:r>
    </w:p>
    <w:p w14:paraId="518331CE" w14:textId="232D3F95" w:rsidR="0061400E" w:rsidRDefault="00D37E7C" w:rsidP="0061400E">
      <w:pPr>
        <w:pStyle w:val="ListParagraph"/>
        <w:spacing w:line="360" w:lineRule="auto"/>
      </w:pPr>
      <w:r w:rsidRPr="00E473D5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B9B9E5" wp14:editId="554359E7">
                <wp:simplePos x="0" y="0"/>
                <wp:positionH relativeFrom="column">
                  <wp:posOffset>2066925</wp:posOffset>
                </wp:positionH>
                <wp:positionV relativeFrom="paragraph">
                  <wp:posOffset>-2540</wp:posOffset>
                </wp:positionV>
                <wp:extent cx="4162425" cy="1404620"/>
                <wp:effectExtent l="0" t="0" r="28575" b="254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E58D1" w14:textId="77777777" w:rsidR="00D37E7C" w:rsidRDefault="00D37E7C" w:rsidP="00D37E7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Properties:</w:t>
                            </w:r>
                          </w:p>
                          <w:p w14:paraId="5EF01CCF" w14:textId="1EABE8FF" w:rsidR="00D37E7C" w:rsidRPr="00C677D0" w:rsidRDefault="00D37E7C" w:rsidP="00D37E7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Album</w:t>
                            </w:r>
                            <w:r>
                              <w:rPr>
                                <w:lang w:val="id-ID"/>
                              </w:rPr>
                              <w:t xml:space="preserve"> Details</w:t>
                            </w:r>
                            <w:r>
                              <w:rPr>
                                <w:lang w:val="id-ID"/>
                              </w:rPr>
                              <w:t xml:space="preserve"> text in the header using TextView</w:t>
                            </w:r>
                          </w:p>
                          <w:p w14:paraId="3C8E135B" w14:textId="5854EF96" w:rsidR="00D37E7C" w:rsidRPr="000C72C2" w:rsidRDefault="00FB3DD2" w:rsidP="00D37E7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Album image</w:t>
                            </w:r>
                            <w:r w:rsidR="00040366">
                              <w:rPr>
                                <w:lang w:val="id-ID"/>
                              </w:rPr>
                              <w:t xml:space="preserve"> using ImageView, the image depends on what user have clicked on the album list</w:t>
                            </w:r>
                          </w:p>
                          <w:p w14:paraId="4D78362B" w14:textId="7017FD66" w:rsidR="000C72C2" w:rsidRPr="00C37179" w:rsidRDefault="000C72C2" w:rsidP="00D37E7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Album title text using TextView, the text depends on what user have clicked on the album list</w:t>
                            </w:r>
                          </w:p>
                          <w:p w14:paraId="220E6885" w14:textId="6F3D106B" w:rsidR="00C37179" w:rsidRPr="00FE4185" w:rsidRDefault="00C37179" w:rsidP="00C3717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Artist name</w:t>
                            </w:r>
                            <w:r>
                              <w:rPr>
                                <w:lang w:val="id-ID"/>
                              </w:rPr>
                              <w:t xml:space="preserve"> text using TextView, the text depends on what user have clicked on the album list</w:t>
                            </w:r>
                          </w:p>
                          <w:p w14:paraId="14ABBBEE" w14:textId="5FB7B19D" w:rsidR="00C37179" w:rsidRPr="00FE4185" w:rsidRDefault="00C37179" w:rsidP="00C3717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Category</w:t>
                            </w:r>
                            <w:r>
                              <w:rPr>
                                <w:lang w:val="id-ID"/>
                              </w:rPr>
                              <w:t xml:space="preserve"> text using TextView, the text depends on what user have clicked on the album list</w:t>
                            </w:r>
                          </w:p>
                          <w:p w14:paraId="3667D534" w14:textId="74D4633B" w:rsidR="00F80AC4" w:rsidRPr="00FE4185" w:rsidRDefault="00F80AC4" w:rsidP="00F80AC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Price</w:t>
                            </w:r>
                            <w:r>
                              <w:rPr>
                                <w:lang w:val="id-ID"/>
                              </w:rPr>
                              <w:t xml:space="preserve"> text using TextView, the text depends on what user have clicked on the album list</w:t>
                            </w:r>
                          </w:p>
                          <w:p w14:paraId="12EFD036" w14:textId="49128592" w:rsidR="00F80AC4" w:rsidRPr="00FE4185" w:rsidRDefault="00F80AC4" w:rsidP="00F80AC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Total sold</w:t>
                            </w:r>
                            <w:r>
                              <w:rPr>
                                <w:lang w:val="id-ID"/>
                              </w:rPr>
                              <w:t xml:space="preserve"> text using TextView, the text depends on what user have clicked on the album list</w:t>
                            </w:r>
                          </w:p>
                          <w:p w14:paraId="63612D29" w14:textId="05588B74" w:rsidR="00C37179" w:rsidRPr="00E86B51" w:rsidRDefault="00F80AC4" w:rsidP="006036E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 w:rsidRPr="00F80AC4">
                              <w:rPr>
                                <w:lang w:val="id-ID"/>
                              </w:rPr>
                              <w:t>Quantity</w:t>
                            </w:r>
                            <w:r w:rsidRPr="00F80AC4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number picker</w:t>
                            </w:r>
                            <w:r w:rsidRPr="00F80AC4">
                              <w:rPr>
                                <w:lang w:val="id-ID"/>
                              </w:rPr>
                              <w:t xml:space="preserve"> using </w:t>
                            </w:r>
                            <w:r>
                              <w:rPr>
                                <w:lang w:val="id-ID"/>
                              </w:rPr>
                              <w:t>NumberPicker</w:t>
                            </w:r>
                            <w:r w:rsidR="00E86B51">
                              <w:rPr>
                                <w:lang w:val="id-ID"/>
                              </w:rPr>
                              <w:t>.</w:t>
                            </w:r>
                          </w:p>
                          <w:p w14:paraId="30EA9A50" w14:textId="5EE85CE6" w:rsidR="00E86B51" w:rsidRPr="00FE4185" w:rsidRDefault="00E86B51" w:rsidP="006036E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Order button using Button, validates the quantity(if qty 0 show error)</w:t>
                            </w:r>
                          </w:p>
                          <w:p w14:paraId="318961F3" w14:textId="77777777" w:rsidR="00D37E7C" w:rsidRDefault="00D37E7C" w:rsidP="00D37E7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 w:rsidRPr="00D37E7C">
                              <w:rPr>
                                <w:lang w:val="id-ID"/>
                              </w:rPr>
                              <w:t>Navbar containing 4 Buttons using ImageButton, each button will navigate to its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9B9E5" id="_x0000_s1029" type="#_x0000_t202" style="position:absolute;left:0;text-align:left;margin-left:162.75pt;margin-top:-.2pt;width:32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">
                <v:textbox style="mso-fit-shape-to-text:t">
                  <w:txbxContent>
                    <w:p w14:paraId="756E58D1" w14:textId="77777777" w:rsidR="00D37E7C" w:rsidRDefault="00D37E7C" w:rsidP="00D37E7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Properties:</w:t>
                      </w:r>
                    </w:p>
                    <w:p w14:paraId="5EF01CCF" w14:textId="1EABE8FF" w:rsidR="00D37E7C" w:rsidRPr="00C677D0" w:rsidRDefault="00D37E7C" w:rsidP="00D37E7C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Album</w:t>
                      </w:r>
                      <w:r>
                        <w:rPr>
                          <w:lang w:val="id-ID"/>
                        </w:rPr>
                        <w:t xml:space="preserve"> Details</w:t>
                      </w:r>
                      <w:r>
                        <w:rPr>
                          <w:lang w:val="id-ID"/>
                        </w:rPr>
                        <w:t xml:space="preserve"> text in the header using TextView</w:t>
                      </w:r>
                    </w:p>
                    <w:p w14:paraId="3C8E135B" w14:textId="5854EF96" w:rsidR="00D37E7C" w:rsidRPr="000C72C2" w:rsidRDefault="00FB3DD2" w:rsidP="00D37E7C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Album image</w:t>
                      </w:r>
                      <w:r w:rsidR="00040366">
                        <w:rPr>
                          <w:lang w:val="id-ID"/>
                        </w:rPr>
                        <w:t xml:space="preserve"> using ImageView, the image depends on what user have clicked on the album list</w:t>
                      </w:r>
                    </w:p>
                    <w:p w14:paraId="4D78362B" w14:textId="7017FD66" w:rsidR="000C72C2" w:rsidRPr="00C37179" w:rsidRDefault="000C72C2" w:rsidP="00D37E7C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Album title text using TextView, the text depends on what user have clicked on the album list</w:t>
                      </w:r>
                    </w:p>
                    <w:p w14:paraId="220E6885" w14:textId="6F3D106B" w:rsidR="00C37179" w:rsidRPr="00FE4185" w:rsidRDefault="00C37179" w:rsidP="00C37179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Artist name</w:t>
                      </w:r>
                      <w:r>
                        <w:rPr>
                          <w:lang w:val="id-ID"/>
                        </w:rPr>
                        <w:t xml:space="preserve"> text using TextView, the text depends on what user have clicked on the album list</w:t>
                      </w:r>
                    </w:p>
                    <w:p w14:paraId="14ABBBEE" w14:textId="5FB7B19D" w:rsidR="00C37179" w:rsidRPr="00FE4185" w:rsidRDefault="00C37179" w:rsidP="00C37179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Category</w:t>
                      </w:r>
                      <w:r>
                        <w:rPr>
                          <w:lang w:val="id-ID"/>
                        </w:rPr>
                        <w:t xml:space="preserve"> text using TextView, the text depends on what user have clicked on the album list</w:t>
                      </w:r>
                    </w:p>
                    <w:p w14:paraId="3667D534" w14:textId="74D4633B" w:rsidR="00F80AC4" w:rsidRPr="00FE4185" w:rsidRDefault="00F80AC4" w:rsidP="00F80AC4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Price</w:t>
                      </w:r>
                      <w:r>
                        <w:rPr>
                          <w:lang w:val="id-ID"/>
                        </w:rPr>
                        <w:t xml:space="preserve"> text using TextView, the text depends on what user have clicked on the album list</w:t>
                      </w:r>
                    </w:p>
                    <w:p w14:paraId="12EFD036" w14:textId="49128592" w:rsidR="00F80AC4" w:rsidRPr="00FE4185" w:rsidRDefault="00F80AC4" w:rsidP="00F80AC4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Total sold</w:t>
                      </w:r>
                      <w:r>
                        <w:rPr>
                          <w:lang w:val="id-ID"/>
                        </w:rPr>
                        <w:t xml:space="preserve"> text using TextView, the text depends on what user have clicked on the album list</w:t>
                      </w:r>
                    </w:p>
                    <w:p w14:paraId="63612D29" w14:textId="05588B74" w:rsidR="00C37179" w:rsidRPr="00E86B51" w:rsidRDefault="00F80AC4" w:rsidP="006036E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 w:rsidRPr="00F80AC4">
                        <w:rPr>
                          <w:lang w:val="id-ID"/>
                        </w:rPr>
                        <w:t>Quantity</w:t>
                      </w:r>
                      <w:r w:rsidRPr="00F80AC4"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number picker</w:t>
                      </w:r>
                      <w:r w:rsidRPr="00F80AC4">
                        <w:rPr>
                          <w:lang w:val="id-ID"/>
                        </w:rPr>
                        <w:t xml:space="preserve"> using </w:t>
                      </w:r>
                      <w:r>
                        <w:rPr>
                          <w:lang w:val="id-ID"/>
                        </w:rPr>
                        <w:t>NumberPicker</w:t>
                      </w:r>
                      <w:r w:rsidR="00E86B51">
                        <w:rPr>
                          <w:lang w:val="id-ID"/>
                        </w:rPr>
                        <w:t>.</w:t>
                      </w:r>
                    </w:p>
                    <w:p w14:paraId="30EA9A50" w14:textId="5EE85CE6" w:rsidR="00E86B51" w:rsidRPr="00FE4185" w:rsidRDefault="00E86B51" w:rsidP="006036E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Order button using Button, validates the quantity(if qty 0 show error)</w:t>
                      </w:r>
                    </w:p>
                    <w:p w14:paraId="318961F3" w14:textId="77777777" w:rsidR="00D37E7C" w:rsidRDefault="00D37E7C" w:rsidP="00D37E7C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 w:rsidRPr="00D37E7C">
                        <w:rPr>
                          <w:lang w:val="id-ID"/>
                        </w:rPr>
                        <w:t>Navbar containing 4 Buttons using ImageButton, each button will navigate to its screen.</w:t>
                      </w:r>
                    </w:p>
                  </w:txbxContent>
                </v:textbox>
              </v:shape>
            </w:pict>
          </mc:Fallback>
        </mc:AlternateContent>
      </w:r>
      <w:r w:rsidR="00280A4E">
        <w:rPr>
          <w:noProof/>
        </w:rPr>
        <w:drawing>
          <wp:inline distT="0" distB="0" distL="0" distR="0" wp14:anchorId="0FE8A9A6" wp14:editId="00015892">
            <wp:extent cx="1506496" cy="32658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021" cy="32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F0E7" w14:textId="77777777" w:rsidR="00E37390" w:rsidRPr="0061400E" w:rsidRDefault="00E37390" w:rsidP="0061400E">
      <w:pPr>
        <w:pStyle w:val="ListParagraph"/>
        <w:spacing w:line="360" w:lineRule="auto"/>
      </w:pPr>
    </w:p>
    <w:p w14:paraId="26E6969A" w14:textId="2D9AF007" w:rsidR="0061400E" w:rsidRDefault="00E37390" w:rsidP="0061400E">
      <w:pPr>
        <w:pStyle w:val="ListParagraph"/>
        <w:numPr>
          <w:ilvl w:val="0"/>
          <w:numId w:val="20"/>
        </w:numPr>
        <w:spacing w:line="360" w:lineRule="auto"/>
      </w:pPr>
      <w:r w:rsidRPr="00E473D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DB6D0D" wp14:editId="1D32FB7B">
                <wp:simplePos x="0" y="0"/>
                <wp:positionH relativeFrom="column">
                  <wp:posOffset>2066925</wp:posOffset>
                </wp:positionH>
                <wp:positionV relativeFrom="paragraph">
                  <wp:posOffset>250825</wp:posOffset>
                </wp:positionV>
                <wp:extent cx="4162425" cy="1404620"/>
                <wp:effectExtent l="0" t="0" r="28575" b="254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F29F" w14:textId="77777777" w:rsidR="00E37390" w:rsidRDefault="00E37390" w:rsidP="00E37390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Properties:</w:t>
                            </w:r>
                          </w:p>
                          <w:p w14:paraId="0C9FF3EB" w14:textId="4E11D569" w:rsidR="00DE2B3B" w:rsidRPr="00C677D0" w:rsidRDefault="00DE2B3B" w:rsidP="00DE2B3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About us</w:t>
                            </w:r>
                            <w:r>
                              <w:rPr>
                                <w:lang w:val="id-ID"/>
                              </w:rPr>
                              <w:t xml:space="preserve"> icon image using ImageView</w:t>
                            </w:r>
                          </w:p>
                          <w:p w14:paraId="6F5D42EE" w14:textId="3474B4E2" w:rsidR="00DE2B3B" w:rsidRPr="00C677D0" w:rsidRDefault="00DE2B3B" w:rsidP="00DE2B3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About us</w:t>
                            </w:r>
                            <w:r>
                              <w:rPr>
                                <w:lang w:val="id-ID"/>
                              </w:rPr>
                              <w:t xml:space="preserve"> text in the header using TextView</w:t>
                            </w:r>
                          </w:p>
                          <w:p w14:paraId="67DD8604" w14:textId="11C1426D" w:rsidR="00DE2B3B" w:rsidRPr="00E735C9" w:rsidRDefault="00DE2B3B" w:rsidP="00DE2B3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Tabs using</w:t>
                            </w:r>
                            <w:r w:rsidR="00607013">
                              <w:rPr>
                                <w:lang w:val="id-ID"/>
                              </w:rPr>
                              <w:t xml:space="preserve"> </w:t>
                            </w:r>
                            <w:r w:rsidR="00F612E6">
                              <w:rPr>
                                <w:lang w:val="id-ID"/>
                              </w:rPr>
                              <w:t>TabLayout and ViewPager</w:t>
                            </w:r>
                          </w:p>
                          <w:p w14:paraId="3E1E0F70" w14:textId="7CB7376F" w:rsidR="00E735C9" w:rsidRPr="00FE4185" w:rsidRDefault="00E735C9" w:rsidP="00DE2B3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Information Tab shows location text and contact number text using TextView</w:t>
                            </w:r>
                          </w:p>
                          <w:p w14:paraId="65937A22" w14:textId="48B7C372" w:rsidR="00E37390" w:rsidRDefault="00DE2B3B" w:rsidP="00E6339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 w:rsidRPr="00F612E6">
                              <w:rPr>
                                <w:lang w:val="id-ID"/>
                              </w:rPr>
                              <w:t>Navbar containing 4 Buttons using ImageButton, each button will navigate to its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B6D0D" id="_x0000_s1030" type="#_x0000_t202" style="position:absolute;left:0;text-align:left;margin-left:162.75pt;margin-top:19.75pt;width:32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">
                <v:textbox style="mso-fit-shape-to-text:t">
                  <w:txbxContent>
                    <w:p w14:paraId="6A20F29F" w14:textId="77777777" w:rsidR="00E37390" w:rsidRDefault="00E37390" w:rsidP="00E37390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Properties:</w:t>
                      </w:r>
                    </w:p>
                    <w:p w14:paraId="0C9FF3EB" w14:textId="4E11D569" w:rsidR="00DE2B3B" w:rsidRPr="00C677D0" w:rsidRDefault="00DE2B3B" w:rsidP="00DE2B3B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About us</w:t>
                      </w:r>
                      <w:r>
                        <w:rPr>
                          <w:lang w:val="id-ID"/>
                        </w:rPr>
                        <w:t xml:space="preserve"> icon image using ImageView</w:t>
                      </w:r>
                    </w:p>
                    <w:p w14:paraId="6F5D42EE" w14:textId="3474B4E2" w:rsidR="00DE2B3B" w:rsidRPr="00C677D0" w:rsidRDefault="00DE2B3B" w:rsidP="00DE2B3B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About us</w:t>
                      </w:r>
                      <w:r>
                        <w:rPr>
                          <w:lang w:val="id-ID"/>
                        </w:rPr>
                        <w:t xml:space="preserve"> text in the header using TextView</w:t>
                      </w:r>
                    </w:p>
                    <w:p w14:paraId="67DD8604" w14:textId="11C1426D" w:rsidR="00DE2B3B" w:rsidRPr="00E735C9" w:rsidRDefault="00DE2B3B" w:rsidP="00DE2B3B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Tabs using</w:t>
                      </w:r>
                      <w:r w:rsidR="00607013">
                        <w:rPr>
                          <w:lang w:val="id-ID"/>
                        </w:rPr>
                        <w:t xml:space="preserve"> </w:t>
                      </w:r>
                      <w:r w:rsidR="00F612E6">
                        <w:rPr>
                          <w:lang w:val="id-ID"/>
                        </w:rPr>
                        <w:t>TabLayout and ViewPager</w:t>
                      </w:r>
                    </w:p>
                    <w:p w14:paraId="3E1E0F70" w14:textId="7CB7376F" w:rsidR="00E735C9" w:rsidRPr="00FE4185" w:rsidRDefault="00E735C9" w:rsidP="00DE2B3B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Information Tab shows location text and contact number text using TextView</w:t>
                      </w:r>
                    </w:p>
                    <w:p w14:paraId="65937A22" w14:textId="48B7C372" w:rsidR="00E37390" w:rsidRDefault="00DE2B3B" w:rsidP="00E6339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 w:rsidRPr="00F612E6">
                        <w:rPr>
                          <w:lang w:val="id-ID"/>
                        </w:rPr>
                        <w:t>Navbar containing 4 Buttons using ImageButton, each button will navigate to its screen.</w:t>
                      </w:r>
                    </w:p>
                  </w:txbxContent>
                </v:textbox>
              </v:shape>
            </w:pict>
          </mc:Fallback>
        </mc:AlternateContent>
      </w:r>
      <w:r w:rsidR="0061400E">
        <w:rPr>
          <w:lang w:val="id-ID"/>
        </w:rPr>
        <w:t>About Us – Information Screen</w:t>
      </w:r>
    </w:p>
    <w:p w14:paraId="62F9DED6" w14:textId="5F7BDB5A" w:rsidR="0061400E" w:rsidRPr="0061400E" w:rsidRDefault="00D572C0" w:rsidP="0061400E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2DE7E65" wp14:editId="232B3B14">
            <wp:extent cx="1519666" cy="3294380"/>
            <wp:effectExtent l="0" t="0" r="444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66" cy="33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453F" w14:textId="6C4B5429" w:rsidR="0061400E" w:rsidRPr="0061400E" w:rsidRDefault="0061400E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lang w:val="id-ID"/>
        </w:rPr>
        <w:t>About Us – Map Screen</w:t>
      </w:r>
    </w:p>
    <w:p w14:paraId="169F28D5" w14:textId="63554974" w:rsidR="0061400E" w:rsidRDefault="00F612E6" w:rsidP="0061400E">
      <w:pPr>
        <w:pStyle w:val="ListParagraph"/>
      </w:pPr>
      <w:r w:rsidRPr="00E473D5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EFC506" wp14:editId="37B4B318">
                <wp:simplePos x="0" y="0"/>
                <wp:positionH relativeFrom="column">
                  <wp:posOffset>1981200</wp:posOffset>
                </wp:positionH>
                <wp:positionV relativeFrom="paragraph">
                  <wp:posOffset>-2540</wp:posOffset>
                </wp:positionV>
                <wp:extent cx="4162425" cy="1404620"/>
                <wp:effectExtent l="0" t="0" r="28575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85A9" w14:textId="77777777" w:rsidR="00F612E6" w:rsidRDefault="00F612E6" w:rsidP="00F612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Properties:</w:t>
                            </w:r>
                          </w:p>
                          <w:p w14:paraId="3F4FA160" w14:textId="77777777" w:rsidR="00F612E6" w:rsidRPr="00C677D0" w:rsidRDefault="00F612E6" w:rsidP="00F612E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About us icon image using ImageView</w:t>
                            </w:r>
                          </w:p>
                          <w:p w14:paraId="6CEEB8D0" w14:textId="77777777" w:rsidR="00F612E6" w:rsidRPr="00C677D0" w:rsidRDefault="00F612E6" w:rsidP="00F612E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About us text in the header using TextView</w:t>
                            </w:r>
                          </w:p>
                          <w:p w14:paraId="1D34F4B5" w14:textId="17A877AC" w:rsidR="00F612E6" w:rsidRPr="00E735C9" w:rsidRDefault="00F612E6" w:rsidP="00F612E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Tabs using TabLayout and ViewPager</w:t>
                            </w:r>
                          </w:p>
                          <w:p w14:paraId="3503C2E6" w14:textId="2BB5C5F9" w:rsidR="00E735C9" w:rsidRPr="00FE4185" w:rsidRDefault="00E735C9" w:rsidP="00E735C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Map</w:t>
                            </w:r>
                            <w:r>
                              <w:rPr>
                                <w:lang w:val="id-ID"/>
                              </w:rPr>
                              <w:t xml:space="preserve"> Tab shows</w:t>
                            </w:r>
                            <w:r>
                              <w:rPr>
                                <w:lang w:val="id-ID"/>
                              </w:rPr>
                              <w:t xml:space="preserve"> the map of the</w:t>
                            </w:r>
                            <w:r>
                              <w:rPr>
                                <w:lang w:val="id-ID"/>
                              </w:rPr>
                              <w:t xml:space="preserve"> location </w:t>
                            </w:r>
                            <w:r>
                              <w:rPr>
                                <w:lang w:val="id-ID"/>
                              </w:rPr>
                              <w:t>using ImageView</w:t>
                            </w:r>
                          </w:p>
                          <w:p w14:paraId="139C8206" w14:textId="77777777" w:rsidR="00F612E6" w:rsidRDefault="00F612E6" w:rsidP="00F612E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 w:rsidRPr="00F612E6">
                              <w:rPr>
                                <w:lang w:val="id-ID"/>
                              </w:rPr>
                              <w:t>Navbar containing 4 Buttons using ImageButton, each button will navigate to its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FC506" id="_x0000_s1031" type="#_x0000_t202" style="position:absolute;left:0;text-align:left;margin-left:156pt;margin-top:-.2pt;width:327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">
                <v:textbox style="mso-fit-shape-to-text:t">
                  <w:txbxContent>
                    <w:p w14:paraId="777785A9" w14:textId="77777777" w:rsidR="00F612E6" w:rsidRDefault="00F612E6" w:rsidP="00F612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Properties:</w:t>
                      </w:r>
                    </w:p>
                    <w:p w14:paraId="3F4FA160" w14:textId="77777777" w:rsidR="00F612E6" w:rsidRPr="00C677D0" w:rsidRDefault="00F612E6" w:rsidP="00F612E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About us icon image using ImageView</w:t>
                      </w:r>
                    </w:p>
                    <w:p w14:paraId="6CEEB8D0" w14:textId="77777777" w:rsidR="00F612E6" w:rsidRPr="00C677D0" w:rsidRDefault="00F612E6" w:rsidP="00F612E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About us text in the header using TextView</w:t>
                      </w:r>
                    </w:p>
                    <w:p w14:paraId="1D34F4B5" w14:textId="17A877AC" w:rsidR="00F612E6" w:rsidRPr="00E735C9" w:rsidRDefault="00F612E6" w:rsidP="00F612E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Tabs using TabLayout and ViewPager</w:t>
                      </w:r>
                    </w:p>
                    <w:p w14:paraId="3503C2E6" w14:textId="2BB5C5F9" w:rsidR="00E735C9" w:rsidRPr="00FE4185" w:rsidRDefault="00E735C9" w:rsidP="00E735C9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lang w:val="id-ID"/>
                        </w:rPr>
                        <w:t>Map</w:t>
                      </w:r>
                      <w:r>
                        <w:rPr>
                          <w:lang w:val="id-ID"/>
                        </w:rPr>
                        <w:t xml:space="preserve"> Tab shows</w:t>
                      </w:r>
                      <w:r>
                        <w:rPr>
                          <w:lang w:val="id-ID"/>
                        </w:rPr>
                        <w:t xml:space="preserve"> the map of the</w:t>
                      </w:r>
                      <w:r>
                        <w:rPr>
                          <w:lang w:val="id-ID"/>
                        </w:rPr>
                        <w:t xml:space="preserve"> location </w:t>
                      </w:r>
                      <w:r>
                        <w:rPr>
                          <w:lang w:val="id-ID"/>
                        </w:rPr>
                        <w:t>using ImageView</w:t>
                      </w:r>
                    </w:p>
                    <w:p w14:paraId="139C8206" w14:textId="77777777" w:rsidR="00F612E6" w:rsidRDefault="00F612E6" w:rsidP="00F612E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 w:rsidRPr="00F612E6">
                        <w:rPr>
                          <w:lang w:val="id-ID"/>
                        </w:rPr>
                        <w:t>Navbar containing 4 Buttons using ImageButton, each button will navigate to its screen.</w:t>
                      </w:r>
                    </w:p>
                  </w:txbxContent>
                </v:textbox>
              </v:shape>
            </w:pict>
          </mc:Fallback>
        </mc:AlternateContent>
      </w:r>
      <w:r w:rsidR="00D572C0">
        <w:rPr>
          <w:noProof/>
        </w:rPr>
        <w:drawing>
          <wp:inline distT="0" distB="0" distL="0" distR="0" wp14:anchorId="2082F966" wp14:editId="6864EE27">
            <wp:extent cx="1438275" cy="31179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360" cy="312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181DA48F" w14:textId="598C45A0" w:rsidR="002F11B8" w:rsidRPr="005E7F53" w:rsidRDefault="00CD457D" w:rsidP="002F11B8">
      <w:pPr>
        <w:pStyle w:val="ListParagraph"/>
        <w:numPr>
          <w:ilvl w:val="0"/>
          <w:numId w:val="21"/>
        </w:numPr>
        <w:spacing w:line="360" w:lineRule="auto"/>
      </w:pPr>
      <w:r>
        <w:rPr>
          <w:lang w:val="id-ID"/>
        </w:rPr>
        <w:t>All album images are obtained from Google</w:t>
      </w:r>
    </w:p>
    <w:p w14:paraId="7557FFEF" w14:textId="1FDE1AEF" w:rsidR="005E7F53" w:rsidRPr="00682E72" w:rsidRDefault="005E7F53" w:rsidP="002F11B8">
      <w:pPr>
        <w:pStyle w:val="ListParagraph"/>
        <w:numPr>
          <w:ilvl w:val="0"/>
          <w:numId w:val="21"/>
        </w:numPr>
        <w:spacing w:line="360" w:lineRule="auto"/>
      </w:pPr>
      <w:r>
        <w:rPr>
          <w:lang w:val="id-ID"/>
        </w:rPr>
        <w:t>All icon are obtained form Axure Library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0C6C2CF" w:rsidR="002F5E84" w:rsidRDefault="0037790D" w:rsidP="00A60661">
      <w:pPr>
        <w:pStyle w:val="ListParagraph"/>
        <w:numPr>
          <w:ilvl w:val="0"/>
          <w:numId w:val="22"/>
        </w:numPr>
        <w:spacing w:line="360" w:lineRule="auto"/>
      </w:pPr>
      <w:r>
        <w:rPr>
          <w:lang w:val="id-ID"/>
        </w:rPr>
        <w:t>2301884015</w:t>
      </w:r>
      <w:r w:rsidR="00A81038">
        <w:t xml:space="preserve"> –</w:t>
      </w:r>
      <w:r w:rsidR="00B73ADE">
        <w:rPr>
          <w:lang w:val="id-ID"/>
        </w:rPr>
        <w:t>Filipus Bramantyo Meirdivitanto</w:t>
      </w:r>
    </w:p>
    <w:p w14:paraId="4DC65843" w14:textId="0A6BABE9" w:rsidR="002F5E84" w:rsidRDefault="00FF7D1F" w:rsidP="00A60661">
      <w:pPr>
        <w:pStyle w:val="ListParagraph"/>
        <w:numPr>
          <w:ilvl w:val="0"/>
          <w:numId w:val="22"/>
        </w:numPr>
        <w:spacing w:line="360" w:lineRule="auto"/>
      </w:pPr>
      <w:r w:rsidRPr="00FF7D1F">
        <w:t>2301869701</w:t>
      </w:r>
      <w:r w:rsidR="002F5E84">
        <w:t>–</w:t>
      </w:r>
      <w:r w:rsidR="00B73ADE">
        <w:rPr>
          <w:lang w:val="id-ID"/>
        </w:rPr>
        <w:t>Mathew Marcelino</w:t>
      </w:r>
    </w:p>
    <w:p w14:paraId="040070FD" w14:textId="687DF307" w:rsidR="002F5E84" w:rsidRDefault="00E52CAA" w:rsidP="00A60661">
      <w:pPr>
        <w:pStyle w:val="ListParagraph"/>
        <w:numPr>
          <w:ilvl w:val="0"/>
          <w:numId w:val="22"/>
        </w:numPr>
        <w:spacing w:line="360" w:lineRule="auto"/>
      </w:pPr>
      <w:r w:rsidRPr="00E52CAA">
        <w:t>2301905612</w:t>
      </w:r>
      <w:r w:rsidR="002F5E84">
        <w:t xml:space="preserve">– </w:t>
      </w:r>
      <w:r w:rsidR="00F85A36">
        <w:rPr>
          <w:lang w:val="id-ID"/>
        </w:rPr>
        <w:t>Hardyman</w:t>
      </w:r>
    </w:p>
    <w:p w14:paraId="26DF70A3" w14:textId="2C0C999E" w:rsidR="00842715" w:rsidRPr="00682E72" w:rsidRDefault="00FF7D1F" w:rsidP="00A60661">
      <w:pPr>
        <w:pStyle w:val="ListParagraph"/>
        <w:numPr>
          <w:ilvl w:val="0"/>
          <w:numId w:val="22"/>
        </w:numPr>
        <w:spacing w:line="360" w:lineRule="auto"/>
      </w:pPr>
      <w:r w:rsidRPr="00FF7D1F">
        <w:t>2301867513</w:t>
      </w:r>
      <w:r w:rsidR="002F5E84">
        <w:t xml:space="preserve"> – </w:t>
      </w:r>
      <w:r w:rsidR="00F85A36">
        <w:rPr>
          <w:lang w:val="id-ID"/>
        </w:rPr>
        <w:t>Velicia Natalia Wong</w:t>
      </w:r>
    </w:p>
    <w:sectPr w:rsidR="00842715" w:rsidRPr="00682E72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0F9DD" w14:textId="77777777" w:rsidR="00D93BED" w:rsidRDefault="00D93BED" w:rsidP="00273E4A">
      <w:r>
        <w:separator/>
      </w:r>
    </w:p>
  </w:endnote>
  <w:endnote w:type="continuationSeparator" w:id="0">
    <w:p w14:paraId="6EE13A6F" w14:textId="77777777" w:rsidR="00D93BED" w:rsidRDefault="00D93BE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0924" w14:textId="77777777" w:rsidR="00D93BED" w:rsidRDefault="00D93BED" w:rsidP="00273E4A">
      <w:r>
        <w:separator/>
      </w:r>
    </w:p>
  </w:footnote>
  <w:footnote w:type="continuationSeparator" w:id="0">
    <w:p w14:paraId="54AC29ED" w14:textId="77777777" w:rsidR="00D93BED" w:rsidRDefault="00D93BE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640418"/>
    <w:multiLevelType w:val="hybridMultilevel"/>
    <w:tmpl w:val="8FFAD9F2"/>
    <w:lvl w:ilvl="0" w:tplc="EF96E19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19"/>
  </w:num>
  <w:num w:numId="6">
    <w:abstractNumId w:val="13"/>
  </w:num>
  <w:num w:numId="7">
    <w:abstractNumId w:val="20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7"/>
  </w:num>
  <w:num w:numId="15">
    <w:abstractNumId w:val="3"/>
  </w:num>
  <w:num w:numId="16">
    <w:abstractNumId w:val="18"/>
  </w:num>
  <w:num w:numId="17">
    <w:abstractNumId w:val="1"/>
  </w:num>
  <w:num w:numId="18">
    <w:abstractNumId w:val="15"/>
  </w:num>
  <w:num w:numId="19">
    <w:abstractNumId w:val="5"/>
  </w:num>
  <w:num w:numId="20">
    <w:abstractNumId w:val="17"/>
  </w:num>
  <w:num w:numId="21">
    <w:abstractNumId w:val="10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9D2"/>
    <w:rsid w:val="000035F9"/>
    <w:rsid w:val="00015DE3"/>
    <w:rsid w:val="0002068D"/>
    <w:rsid w:val="00020F10"/>
    <w:rsid w:val="00040366"/>
    <w:rsid w:val="00051154"/>
    <w:rsid w:val="00054DF7"/>
    <w:rsid w:val="00062166"/>
    <w:rsid w:val="000650CB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C3067"/>
    <w:rsid w:val="000C72C2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C798D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3629"/>
    <w:rsid w:val="00233BC9"/>
    <w:rsid w:val="00235C36"/>
    <w:rsid w:val="002376FA"/>
    <w:rsid w:val="002416CB"/>
    <w:rsid w:val="00255AB6"/>
    <w:rsid w:val="002616BD"/>
    <w:rsid w:val="002663F9"/>
    <w:rsid w:val="00266EEB"/>
    <w:rsid w:val="00271651"/>
    <w:rsid w:val="00271DA0"/>
    <w:rsid w:val="00272EAA"/>
    <w:rsid w:val="00273E4A"/>
    <w:rsid w:val="00277AB5"/>
    <w:rsid w:val="00280A4E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1943"/>
    <w:rsid w:val="00372267"/>
    <w:rsid w:val="0037553B"/>
    <w:rsid w:val="003772D1"/>
    <w:rsid w:val="0037790D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A423C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E7F53"/>
    <w:rsid w:val="005F3EBF"/>
    <w:rsid w:val="005F47E6"/>
    <w:rsid w:val="005F4C70"/>
    <w:rsid w:val="005F794B"/>
    <w:rsid w:val="005F7FAB"/>
    <w:rsid w:val="0060201C"/>
    <w:rsid w:val="006022A5"/>
    <w:rsid w:val="0060486C"/>
    <w:rsid w:val="00607013"/>
    <w:rsid w:val="0061400E"/>
    <w:rsid w:val="00624367"/>
    <w:rsid w:val="00635EE5"/>
    <w:rsid w:val="00636A70"/>
    <w:rsid w:val="00643F75"/>
    <w:rsid w:val="0066174E"/>
    <w:rsid w:val="00664137"/>
    <w:rsid w:val="00665BB4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C0215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30E2"/>
    <w:rsid w:val="0073481B"/>
    <w:rsid w:val="00736180"/>
    <w:rsid w:val="00737595"/>
    <w:rsid w:val="00740F48"/>
    <w:rsid w:val="00754320"/>
    <w:rsid w:val="0077296C"/>
    <w:rsid w:val="007806B0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BCD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27862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0D28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176F8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73ADE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06EAF"/>
    <w:rsid w:val="00C109B4"/>
    <w:rsid w:val="00C170F0"/>
    <w:rsid w:val="00C2023A"/>
    <w:rsid w:val="00C25F66"/>
    <w:rsid w:val="00C26C45"/>
    <w:rsid w:val="00C37179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7D0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2F05"/>
    <w:rsid w:val="00CC3EDF"/>
    <w:rsid w:val="00CC4EC5"/>
    <w:rsid w:val="00CD457D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37E7C"/>
    <w:rsid w:val="00D47401"/>
    <w:rsid w:val="00D47C75"/>
    <w:rsid w:val="00D51876"/>
    <w:rsid w:val="00D572C0"/>
    <w:rsid w:val="00D60A6D"/>
    <w:rsid w:val="00D618C3"/>
    <w:rsid w:val="00D67DFC"/>
    <w:rsid w:val="00D71B0A"/>
    <w:rsid w:val="00D756D4"/>
    <w:rsid w:val="00D85855"/>
    <w:rsid w:val="00D866D0"/>
    <w:rsid w:val="00D93BED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B3B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29EB"/>
    <w:rsid w:val="00E335DA"/>
    <w:rsid w:val="00E36B77"/>
    <w:rsid w:val="00E36EA8"/>
    <w:rsid w:val="00E37390"/>
    <w:rsid w:val="00E43009"/>
    <w:rsid w:val="00E45E7D"/>
    <w:rsid w:val="00E473D5"/>
    <w:rsid w:val="00E502A7"/>
    <w:rsid w:val="00E52CAA"/>
    <w:rsid w:val="00E55BFE"/>
    <w:rsid w:val="00E55F16"/>
    <w:rsid w:val="00E56B60"/>
    <w:rsid w:val="00E56D92"/>
    <w:rsid w:val="00E63A8B"/>
    <w:rsid w:val="00E642BF"/>
    <w:rsid w:val="00E660C4"/>
    <w:rsid w:val="00E710E1"/>
    <w:rsid w:val="00E735C9"/>
    <w:rsid w:val="00E751E9"/>
    <w:rsid w:val="00E80EB9"/>
    <w:rsid w:val="00E83F0C"/>
    <w:rsid w:val="00E859FC"/>
    <w:rsid w:val="00E86B51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17E4"/>
    <w:rsid w:val="00F02FDB"/>
    <w:rsid w:val="00F1157F"/>
    <w:rsid w:val="00F22A92"/>
    <w:rsid w:val="00F2595B"/>
    <w:rsid w:val="00F306B2"/>
    <w:rsid w:val="00F311B2"/>
    <w:rsid w:val="00F36E33"/>
    <w:rsid w:val="00F408F0"/>
    <w:rsid w:val="00F508CA"/>
    <w:rsid w:val="00F52243"/>
    <w:rsid w:val="00F53807"/>
    <w:rsid w:val="00F5663A"/>
    <w:rsid w:val="00F612E6"/>
    <w:rsid w:val="00F64766"/>
    <w:rsid w:val="00F66FF7"/>
    <w:rsid w:val="00F712CE"/>
    <w:rsid w:val="00F80742"/>
    <w:rsid w:val="00F80AC4"/>
    <w:rsid w:val="00F83847"/>
    <w:rsid w:val="00F855A3"/>
    <w:rsid w:val="00F85A36"/>
    <w:rsid w:val="00F90BAE"/>
    <w:rsid w:val="00F955DA"/>
    <w:rsid w:val="00F958F2"/>
    <w:rsid w:val="00F974EA"/>
    <w:rsid w:val="00FA41A2"/>
    <w:rsid w:val="00FB3DD2"/>
    <w:rsid w:val="00FC245F"/>
    <w:rsid w:val="00FD0761"/>
    <w:rsid w:val="00FD706C"/>
    <w:rsid w:val="00FE4185"/>
    <w:rsid w:val="00FF3E04"/>
    <w:rsid w:val="00FF7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522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FILIPUS BRAMANTYO MEIRDIVITANTO</cp:lastModifiedBy>
  <cp:revision>386</cp:revision>
  <dcterms:created xsi:type="dcterms:W3CDTF">2017-10-20T05:51:00Z</dcterms:created>
  <dcterms:modified xsi:type="dcterms:W3CDTF">2021-06-18T03:38:00Z</dcterms:modified>
</cp:coreProperties>
</file>